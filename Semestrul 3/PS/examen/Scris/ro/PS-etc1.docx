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2p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 cunoaște faptul că din numărul total de vânzări de telefoane inteligente, cele cu sistem de operare Android reprezintă 80%,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iar cele cu sistemul de operare iOS reprezintă 10%. Într-o zi, un magazin a vândut 4 telefoane inteligente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Care este probabilitatea ca cel puțin un telefon să fie bazat pe sistemul de operare Android?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Care este probabilitatea ca numai un telefon să aibă sistemul de operare iOS?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Care este probabilitatea ca la niciunul dintre cele 4 să nu fie sistem de operare iOS?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Prob2</w:t>
      </w:r>
    </w:p>
    <w:sectPr>
      <w:pgSz w:w="12247" w:h="15819"/>
      <w:pgMar w:top="720" w:right="720" w:bottom="720" w:left="720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323688">
    <w:nsid w:val="56AF37E8"/>
    <w:multiLevelType w:val="singleLevel"/>
    <w:tmpl w:val="56AF37E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4323735">
    <w:nsid w:val="56AF3817"/>
    <w:multiLevelType w:val="singleLevel"/>
    <w:tmpl w:val="56AF3817"/>
    <w:lvl w:ilvl="0" w:tentative="1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4323688"/>
  </w:num>
  <w:num w:numId="2">
    <w:abstractNumId w:val="1454323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D8BFC406"/>
    <w:rsid w:val="3699B066"/>
    <w:rsid w:val="75F71550"/>
    <w:rsid w:val="D8BFC40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DCDCDC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2014-11-26T02:13:00Z</dcterms:created>
  <dc:creator>horatiu</dc:creator>
  <cp:lastModifiedBy>horatiu</cp:lastModifiedBy>
  <dcterms:modified xsi:type="dcterms:W3CDTF">2016-02-01T12:48:19Z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1048-10.1.0.5460</vt:lpwstr>
  </property>
</Properties>
</file>